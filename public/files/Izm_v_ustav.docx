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83.34252pt;height:808.63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2060" w:h="16700"/>
          <w:pgMar w:top="-20" w:bottom="0" w:left="0" w:right="0"/>
        </w:sectPr>
      </w:pPr>
      <w:rPr/>
    </w:p>
    <w:p>
      <w:pPr>
        <w:spacing w:before="72" w:after="0" w:line="240" w:lineRule="auto"/>
        <w:ind w:left="4681" w:right="466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2" w:right="4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П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нкт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статьи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ус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та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общества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дополнить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подп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нктом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след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ю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щего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содержания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2" w:right="4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«23)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о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пределении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Общества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позиции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или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его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представителей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при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рассмотрен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органами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управления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его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дочер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или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зависимых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хозяйственных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обществ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вопросов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приобретении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ими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ак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ц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ий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долей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уста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ном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капитале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др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гих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хозяйственных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общест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том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чис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при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реждении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учае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есл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цена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такой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сделки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составляет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бо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ее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процентов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балансовой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стоимости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активов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очернего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ли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зависимого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хозяйственного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обществ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определён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ой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данным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его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хгалтерской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отчётности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последнюю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отчёт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ю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дат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».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113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п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нкт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статьи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ста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о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бщества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подп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нкт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итать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подп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нктом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24.</w:t>
      </w:r>
    </w:p>
    <w:p>
      <w:pPr>
        <w:jc w:val="both"/>
        <w:spacing w:after="0"/>
        <w:sectPr>
          <w:pgSz w:w="11920" w:h="16840"/>
          <w:pgMar w:top="1060" w:bottom="280" w:left="1600" w:right="740"/>
        </w:sectPr>
      </w:pPr>
      <w:rPr/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846.067495pt;height:635.190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7480" w:h="13120" w:orient="landscape"/>
      <w:pgMar w:top="-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04"/>
    <w:family w:val="roman"/>
    <w:pitch w:val="variable"/>
  </w:font>
  <w:font w:name="Arial">
    <w:charset w:val="204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2013-11-28T14:26:46Z</dcterms:created>
  <dcterms:modified xsi:type="dcterms:W3CDTF">2013-11-28T14:26:46Z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2013-11-15T00:00:00Z</vt:filetime>
  </property>
  <property fmtid="{D5CDD505-2E9C-101B-9397-08002B2CF9AE}" pid="3" name="LastSaved">
    <vt:filetime>2013-11-28T00:00:00Z</vt:filetime>
  </property>
</Properties>
</file>